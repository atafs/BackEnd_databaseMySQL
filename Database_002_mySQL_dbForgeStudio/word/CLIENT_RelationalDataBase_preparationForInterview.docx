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EBE" w:rsidRDefault="002E2EBE" w:rsidP="002B4B20">
      <w:pPr>
        <w:jc w:val="center"/>
        <w:rPr>
          <w:kern w:val="28"/>
        </w:rPr>
      </w:pP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9920AC" w:rsidRDefault="009920AC" w:rsidP="002B4B20">
          <w:pPr>
            <w:jc w:val="center"/>
            <w:rPr>
              <w:kern w:val="28"/>
            </w:rPr>
          </w:pPr>
        </w:p>
        <w:p w:rsidR="00BB0C1A" w:rsidRDefault="0078025B" w:rsidP="002B4B20">
          <w:pPr>
            <w:jc w:val="center"/>
            <w:rPr>
              <w:noProof/>
              <w:sz w:val="56"/>
            </w:rPr>
          </w:pPr>
          <w:r>
            <w:rPr>
              <w:noProof/>
              <w:kern w:val="28"/>
            </w:rPr>
            <w:drawing>
              <wp:inline distT="0" distB="0" distL="0" distR="0" wp14:anchorId="7BB61AC3" wp14:editId="142DA9FF">
                <wp:extent cx="3238500" cy="1676400"/>
                <wp:effectExtent l="0" t="0" r="0" b="0"/>
                <wp:docPr id="49" name="Imagem 49" descr="C:\Users\Americo\AppData\Local\Microsoft\Windows\INetCache\Content.Word\mysql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C:\Users\Americo\AppData\Local\Microsoft\Windows\INetCache\Content.Word\mysql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8025B" w:rsidRDefault="00435C1A" w:rsidP="002B4B20">
          <w:pPr>
            <w:jc w:val="center"/>
            <w:rPr>
              <w:kern w:val="28"/>
            </w:rPr>
          </w:pPr>
          <w:r>
            <w:rPr>
              <w:noProof/>
              <w:sz w:val="5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6.05pt;height:151.25pt">
                <v:imagedata r:id="rId10" o:title="mysql"/>
              </v:shape>
            </w:pict>
          </w:r>
          <w:r w:rsidR="002B4B20">
            <w:rPr>
              <w:kern w:val="28"/>
            </w:rPr>
            <w:t xml:space="preserve">         </w:t>
          </w:r>
        </w:p>
        <w:p w:rsidR="00851F6B" w:rsidRDefault="002B4B20" w:rsidP="002B4B20">
          <w:pPr>
            <w:jc w:val="center"/>
            <w:rPr>
              <w:kern w:val="28"/>
            </w:rPr>
          </w:pPr>
          <w:r>
            <w:rPr>
              <w:kern w:val="28"/>
            </w:rPr>
            <w:t xml:space="preserve">        </w:t>
          </w:r>
        </w:p>
        <w:p w:rsidR="002B4B20" w:rsidRDefault="002B4B20" w:rsidP="00DD3888">
          <w:pPr>
            <w:spacing w:line="276" w:lineRule="auto"/>
            <w:rPr>
              <w:sz w:val="56"/>
            </w:rPr>
          </w:pPr>
        </w:p>
        <w:p w:rsidR="002B4B20" w:rsidRDefault="002B4B20" w:rsidP="00DD3888">
          <w:pPr>
            <w:spacing w:line="276" w:lineRule="auto"/>
            <w:rPr>
              <w:sz w:val="56"/>
            </w:rPr>
          </w:pPr>
        </w:p>
        <w:p w:rsidR="002B4B20" w:rsidRDefault="00280C50" w:rsidP="00DD3888">
          <w:pPr>
            <w:spacing w:line="276" w:lineRule="auto"/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780666C8" wp14:editId="28A1FDF2">
                    <wp:simplePos x="0" y="0"/>
                    <wp:positionH relativeFrom="margin">
                      <wp:posOffset>102235</wp:posOffset>
                    </wp:positionH>
                    <wp:positionV relativeFrom="margin">
                      <wp:posOffset>6384925</wp:posOffset>
                    </wp:positionV>
                    <wp:extent cx="906780" cy="350520"/>
                    <wp:effectExtent l="0" t="0" r="762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06780" cy="350520"/>
                            </a:xfrm>
                            <a:prstGeom prst="rect">
                              <a:avLst/>
                            </a:prstGeom>
                            <a:blipFill>
                              <a:blip r:embed="rId11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51F6B" w:rsidRDefault="00851F6B">
                                <w:pPr>
                                  <w:pStyle w:val="Cabealho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0666C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8.05pt;margin-top:502.75pt;width:71.4pt;height:27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" stroked="f" strokeweight=".5pt">
                    <v:fill r:id="rId12" o:title="" recolor="t" rotate="t" type="frame"/>
                    <v:textbox inset="0,0,0,0">
                      <w:txbxContent>
                        <w:p w:rsidR="00851F6B" w:rsidRDefault="00851F6B">
                          <w:pPr>
                            <w:pStyle w:val="Cabealh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2B4B20" w:rsidRDefault="002B4B20" w:rsidP="00DD3888">
          <w:pPr>
            <w:spacing w:line="276" w:lineRule="auto"/>
            <w:rPr>
              <w:sz w:val="56"/>
            </w:rPr>
          </w:pPr>
        </w:p>
        <w:p w:rsidR="002B4B20" w:rsidRDefault="002B4B20" w:rsidP="00DD3888">
          <w:pPr>
            <w:spacing w:line="276" w:lineRule="auto"/>
            <w:rPr>
              <w:sz w:val="56"/>
            </w:rPr>
          </w:pPr>
        </w:p>
        <w:p w:rsidR="003F1AFE" w:rsidRPr="003F1AFE" w:rsidRDefault="0058666C" w:rsidP="003F1AFE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36DF588E" wp14:editId="31550CEA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1F6B" w:rsidRDefault="00435C1A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id w:val="-58060213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4D81">
                                      <w:t>BAsic knowledge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DF588E" id="Caixa de Texto 11" o:spid="_x0000_s1027" type="#_x0000_t202" style="position:absolute;margin-left:0;margin-top:0;width:493.9pt;height:44.6pt;z-index:251673600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D9vQIAAMc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" filled="f" stroked="f">
                    <v:textbox>
                      <w:txbxContent>
                        <w:p w:rsidR="00851F6B" w:rsidRDefault="006B4689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-58060213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B4D81">
                                <w:t>BAsic knowledge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6DD31DE" wp14:editId="0ECEE8B8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1F6B" w:rsidRPr="00FB4D81" w:rsidRDefault="0039243C">
                                <w:pPr>
                                  <w:pStyle w:val="Ttulo"/>
                                  <w:rPr>
                                    <w:sz w:val="48"/>
                                  </w:rPr>
                                </w:pPr>
                                <w:r>
                                  <w:rPr>
                                    <w:sz w:val="48"/>
                                  </w:rPr>
                                  <w:t>RElational 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DD31DE" id="Caixa de Texto 26" o:spid="_x0000_s1028" type="#_x0000_t202" style="position:absolute;margin-left:0;margin-top:0;width:473.75pt;height:69.8pt;z-index:251668480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" filled="f" stroked="f">
                    <v:textbox>
                      <w:txbxContent>
                        <w:p w:rsidR="00851F6B" w:rsidRPr="00FB4D81" w:rsidRDefault="0039243C">
                          <w:pPr>
                            <w:pStyle w:val="Ttulo"/>
                            <w:rPr>
                              <w:sz w:val="48"/>
                            </w:rPr>
                          </w:pPr>
                          <w:r>
                            <w:rPr>
                              <w:sz w:val="48"/>
                            </w:rPr>
                            <w:t>RElational database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32C290DE" wp14:editId="6D3C6D10">
                    <wp:simplePos x="0" y="0"/>
                    <wp:positionH relativeFrom="margin">
                      <wp:posOffset>6076950</wp:posOffset>
                    </wp:positionH>
                    <wp:positionV relativeFrom="margin">
                      <wp:posOffset>6563360</wp:posOffset>
                    </wp:positionV>
                    <wp:extent cx="368300" cy="2904490"/>
                    <wp:effectExtent l="0" t="0" r="0" b="0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8300" cy="290449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E8149E9" id="Rectângulo 9" o:spid="_x0000_s1026" style="position:absolute;margin-left:478.5pt;margin-top:516.8pt;width:29pt;height:228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230E58A" wp14:editId="68E2BA2B">
                    <wp:simplePos x="0" y="0"/>
                    <wp:positionH relativeFrom="margin">
                      <wp:posOffset>6076950</wp:posOffset>
                    </wp:positionH>
                    <wp:positionV relativeFrom="margin">
                      <wp:posOffset>-20310</wp:posOffset>
                    </wp:positionV>
                    <wp:extent cx="368300" cy="6479530"/>
                    <wp:effectExtent l="0" t="0" r="0" b="0"/>
                    <wp:wrapNone/>
                    <wp:docPr id="5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8300" cy="64795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B9E29E2" id="Rectângulo 8" o:spid="_x0000_s1026" style="position:absolute;margin-left:478.5pt;margin-top:-1.6pt;width:29pt;height:510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5D0CF80F" wp14:editId="55953BA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2340ED2" id="Rectângulo 4" o:spid="_x0000_s1026" style="position:absolute;margin-left:0;margin-top:0;width:538.55pt;height:718.2pt;z-index:25166950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L/nAIAADUFAAAOAAAAZHJzL2Uyb0RvYy54bWysVFuO0zAU/UdiD5b/O4k7aWmjSUejpkVI&#10;A4wYWICbOImFH8F2mw6IzbAV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CKBJL/nAIAADUFAAAOAAAAAAAAAAAAAAAAAC4CAABkcnMvZTJv&#10;RG9jLnhtbFBLAQItABQABgAIAAAAIQADtk5P3AAAAAcBAAAPAAAAAAAAAAAAAAAAAPYEAABkcnMv&#10;ZG93bnJldi54bWxQSwUGAAAAAAQABADzAAAA/w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91D63B5" wp14:editId="5786F6E3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1F6B" w:rsidRPr="00FB4D81" w:rsidRDefault="00FB4D81">
                                <w:r w:rsidRPr="00FB4D81">
                                  <w:t>About the concepts behind it. Query a Data</w:t>
                                </w:r>
                                <w:r w:rsidR="00D35145">
                                  <w:t xml:space="preserve"> </w:t>
                                </w:r>
                                <w:r w:rsidRPr="00FB4D81">
                                  <w:t>Base using SQL Language.</w:t>
                                </w:r>
                                <w:r w:rsidR="00571EBA">
                                  <w:t xml:space="preserve"> A gift for the </w:t>
                                </w:r>
                                <w:proofErr w:type="spellStart"/>
                                <w:r w:rsidR="00571EBA">
                                  <w:t>WeDo</w:t>
                                </w:r>
                                <w:proofErr w:type="spellEnd"/>
                                <w:r w:rsidR="00571EBA"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1D63B5" id="Caixa de Texto 24" o:spid="_x0000_s1029" type="#_x0000_t202" style="position:absolute;margin-left:0;margin-top:0;width:473.75pt;height:63.35pt;z-index:251667456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" filled="f" stroked="f">
                    <v:textbox>
                      <w:txbxContent>
                        <w:p w:rsidR="00851F6B" w:rsidRPr="00FB4D81" w:rsidRDefault="00FB4D81">
                          <w:r w:rsidRPr="00FB4D81">
                            <w:t>About the concepts behind it. Query a Data</w:t>
                          </w:r>
                          <w:r w:rsidR="00D35145">
                            <w:t xml:space="preserve"> </w:t>
                          </w:r>
                          <w:r w:rsidRPr="00FB4D81">
                            <w:t>Base using SQL Language.</w:t>
                          </w:r>
                          <w:r w:rsidR="00571EBA">
                            <w:t xml:space="preserve"> A gift for the </w:t>
                          </w:r>
                          <w:proofErr w:type="spellStart"/>
                          <w:r w:rsidR="00571EBA">
                            <w:t>WeDo</w:t>
                          </w:r>
                          <w:proofErr w:type="spellEnd"/>
                          <w:r w:rsidR="00571EBA">
                            <w:t>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p w:rsidR="003F1AFE" w:rsidRPr="003F1AFE" w:rsidRDefault="001D78EB" w:rsidP="003F1AFE">
      <w:pPr>
        <w:rPr>
          <w:b/>
          <w:sz w:val="40"/>
        </w:rPr>
      </w:pPr>
      <w:r>
        <w:rPr>
          <w:b/>
          <w:sz w:val="40"/>
        </w:rPr>
        <w:lastRenderedPageBreak/>
        <w:t>TYPES OF DATA</w:t>
      </w:r>
    </w:p>
    <w:p w:rsidR="003F1AFE" w:rsidRPr="003F1AFE" w:rsidRDefault="00B7436F" w:rsidP="003F1AFE">
      <w:pPr>
        <w:rPr>
          <w:b/>
          <w:color w:val="E57B7F" w:themeColor="text2" w:themeTint="99"/>
          <w:sz w:val="32"/>
        </w:rPr>
      </w:pPr>
      <w:proofErr w:type="gramStart"/>
      <w:r>
        <w:rPr>
          <w:b/>
          <w:color w:val="E57B7F" w:themeColor="text2" w:themeTint="99"/>
          <w:sz w:val="32"/>
        </w:rPr>
        <w:t>v</w:t>
      </w:r>
      <w:r w:rsidR="001D78EB">
        <w:rPr>
          <w:b/>
          <w:color w:val="E57B7F" w:themeColor="text2" w:themeTint="99"/>
          <w:sz w:val="32"/>
        </w:rPr>
        <w:t>archar</w:t>
      </w:r>
      <w:proofErr w:type="gramEnd"/>
    </w:p>
    <w:p w:rsidR="001D78EB" w:rsidRDefault="00B7436F" w:rsidP="0037434C">
      <w:proofErr w:type="gramStart"/>
      <w:r>
        <w:rPr>
          <w:b/>
          <w:color w:val="E57B7F" w:themeColor="text2" w:themeTint="99"/>
          <w:sz w:val="32"/>
        </w:rPr>
        <w:t>i</w:t>
      </w:r>
      <w:r w:rsidR="001D78EB">
        <w:rPr>
          <w:b/>
          <w:color w:val="E57B7F" w:themeColor="text2" w:themeTint="99"/>
          <w:sz w:val="32"/>
        </w:rPr>
        <w:t>n</w:t>
      </w:r>
      <w:proofErr w:type="gramEnd"/>
    </w:p>
    <w:p w:rsidR="001D78EB" w:rsidRPr="003F1AFE" w:rsidRDefault="00B7436F" w:rsidP="001D78EB">
      <w:pPr>
        <w:rPr>
          <w:b/>
          <w:color w:val="E57B7F" w:themeColor="text2" w:themeTint="99"/>
          <w:sz w:val="32"/>
        </w:rPr>
      </w:pPr>
      <w:proofErr w:type="gramStart"/>
      <w:r>
        <w:rPr>
          <w:b/>
          <w:color w:val="E57B7F" w:themeColor="text2" w:themeTint="99"/>
          <w:sz w:val="32"/>
        </w:rPr>
        <w:t>double</w:t>
      </w:r>
      <w:proofErr w:type="gramEnd"/>
      <w:r>
        <w:rPr>
          <w:b/>
          <w:color w:val="E57B7F" w:themeColor="text2" w:themeTint="99"/>
          <w:sz w:val="32"/>
        </w:rPr>
        <w:t>, float, r</w:t>
      </w:r>
      <w:r w:rsidR="001D78EB">
        <w:rPr>
          <w:b/>
          <w:color w:val="E57B7F" w:themeColor="text2" w:themeTint="99"/>
          <w:sz w:val="32"/>
        </w:rPr>
        <w:t>eal</w:t>
      </w:r>
    </w:p>
    <w:p w:rsidR="001D78EB" w:rsidRPr="003F1AFE" w:rsidRDefault="00B7436F" w:rsidP="001D78EB">
      <w:pPr>
        <w:rPr>
          <w:b/>
          <w:color w:val="E57B7F" w:themeColor="text2" w:themeTint="99"/>
          <w:sz w:val="32"/>
        </w:rPr>
      </w:pPr>
      <w:proofErr w:type="gramStart"/>
      <w:r>
        <w:rPr>
          <w:b/>
          <w:color w:val="E57B7F" w:themeColor="text2" w:themeTint="99"/>
          <w:sz w:val="32"/>
        </w:rPr>
        <w:t>d</w:t>
      </w:r>
      <w:r w:rsidR="001D78EB">
        <w:rPr>
          <w:b/>
          <w:color w:val="E57B7F" w:themeColor="text2" w:themeTint="99"/>
          <w:sz w:val="32"/>
        </w:rPr>
        <w:t>ate</w:t>
      </w:r>
      <w:proofErr w:type="gramEnd"/>
    </w:p>
    <w:p w:rsidR="001D78EB" w:rsidRPr="003F1AFE" w:rsidRDefault="00B7436F" w:rsidP="001D78EB">
      <w:pPr>
        <w:rPr>
          <w:b/>
          <w:color w:val="E57B7F" w:themeColor="text2" w:themeTint="99"/>
          <w:sz w:val="32"/>
        </w:rPr>
      </w:pPr>
      <w:proofErr w:type="gramStart"/>
      <w:r>
        <w:rPr>
          <w:b/>
          <w:color w:val="E57B7F" w:themeColor="text2" w:themeTint="99"/>
          <w:sz w:val="32"/>
        </w:rPr>
        <w:t>b</w:t>
      </w:r>
      <w:r w:rsidR="001D78EB">
        <w:rPr>
          <w:b/>
          <w:color w:val="E57B7F" w:themeColor="text2" w:themeTint="99"/>
          <w:sz w:val="32"/>
        </w:rPr>
        <w:t>inary</w:t>
      </w:r>
      <w:proofErr w:type="gramEnd"/>
    </w:p>
    <w:p w:rsidR="001D78EB" w:rsidRPr="003F1AFE" w:rsidRDefault="00B7436F" w:rsidP="001D78EB">
      <w:pPr>
        <w:rPr>
          <w:b/>
          <w:color w:val="E57B7F" w:themeColor="text2" w:themeTint="99"/>
          <w:sz w:val="32"/>
        </w:rPr>
      </w:pPr>
      <w:proofErr w:type="gramStart"/>
      <w:r w:rsidRPr="00B7436F">
        <w:rPr>
          <w:b/>
          <w:color w:val="E57B7F" w:themeColor="text2" w:themeTint="99"/>
          <w:sz w:val="32"/>
          <w:u w:val="single"/>
        </w:rPr>
        <w:t>t</w:t>
      </w:r>
      <w:r w:rsidR="001D78EB" w:rsidRPr="00B7436F">
        <w:rPr>
          <w:b/>
          <w:color w:val="E57B7F" w:themeColor="text2" w:themeTint="99"/>
          <w:sz w:val="32"/>
          <w:u w:val="single"/>
        </w:rPr>
        <w:t>ime</w:t>
      </w:r>
      <w:proofErr w:type="gramEnd"/>
    </w:p>
    <w:p w:rsidR="003F1AFE" w:rsidRDefault="003F1AFE" w:rsidP="003F1AFE"/>
    <w:p w:rsidR="003F1AFE" w:rsidRPr="003F1AFE" w:rsidRDefault="001D78EB" w:rsidP="003F1AFE">
      <w:pPr>
        <w:rPr>
          <w:b/>
          <w:sz w:val="40"/>
        </w:rPr>
      </w:pPr>
      <w:r>
        <w:rPr>
          <w:b/>
          <w:sz w:val="40"/>
        </w:rPr>
        <w:t>SOFTWARE INSTALL</w:t>
      </w:r>
    </w:p>
    <w:p w:rsidR="003F1AFE" w:rsidRPr="003F1AFE" w:rsidRDefault="001D78EB" w:rsidP="003F1AFE">
      <w:pPr>
        <w:rPr>
          <w:b/>
          <w:color w:val="E57B7F" w:themeColor="text2" w:themeTint="99"/>
          <w:sz w:val="32"/>
        </w:rPr>
      </w:pPr>
      <w:proofErr w:type="spellStart"/>
      <w:r>
        <w:rPr>
          <w:b/>
          <w:color w:val="E57B7F" w:themeColor="text2" w:themeTint="99"/>
          <w:sz w:val="32"/>
        </w:rPr>
        <w:t>DBForge</w:t>
      </w:r>
      <w:proofErr w:type="spellEnd"/>
      <w:r>
        <w:rPr>
          <w:b/>
          <w:color w:val="E57B7F" w:themeColor="text2" w:themeTint="99"/>
          <w:sz w:val="32"/>
        </w:rPr>
        <w:t xml:space="preserve"> Studio</w:t>
      </w:r>
    </w:p>
    <w:p w:rsidR="00974C3E" w:rsidRPr="0037434C" w:rsidRDefault="001D78EB" w:rsidP="001D78EB">
      <w:pPr>
        <w:rPr>
          <w:b/>
          <w:color w:val="E57B7F" w:themeColor="text2" w:themeTint="99"/>
          <w:sz w:val="32"/>
        </w:rPr>
      </w:pPr>
      <w:proofErr w:type="spellStart"/>
      <w:r>
        <w:rPr>
          <w:b/>
          <w:color w:val="E57B7F" w:themeColor="text2" w:themeTint="99"/>
          <w:sz w:val="32"/>
        </w:rPr>
        <w:t>MySql</w:t>
      </w:r>
      <w:proofErr w:type="spellEnd"/>
      <w:r>
        <w:rPr>
          <w:b/>
          <w:color w:val="E57B7F" w:themeColor="text2" w:themeTint="99"/>
          <w:sz w:val="32"/>
        </w:rPr>
        <w:t xml:space="preserve"> Server</w:t>
      </w:r>
    </w:p>
    <w:p w:rsidR="003F1AFE" w:rsidRDefault="003F1AFE" w:rsidP="003F1AFE"/>
    <w:p w:rsidR="00974C3E" w:rsidRPr="00B7436F" w:rsidRDefault="00D32CD7" w:rsidP="00B7436F">
      <w:pPr>
        <w:rPr>
          <w:b/>
          <w:sz w:val="40"/>
        </w:rPr>
      </w:pPr>
      <w:r>
        <w:rPr>
          <w:b/>
          <w:sz w:val="40"/>
        </w:rPr>
        <w:t>SQL Statements</w:t>
      </w:r>
    </w:p>
    <w:p w:rsidR="003F1AFE" w:rsidRPr="003F1AFE" w:rsidRDefault="00D32CD7" w:rsidP="003F1AFE">
      <w:pPr>
        <w:rPr>
          <w:b/>
          <w:color w:val="E57B7F" w:themeColor="text2" w:themeTint="99"/>
          <w:sz w:val="32"/>
        </w:rPr>
      </w:pPr>
      <w:r>
        <w:rPr>
          <w:b/>
          <w:color w:val="E57B7F" w:themeColor="text2" w:themeTint="99"/>
          <w:sz w:val="32"/>
        </w:rPr>
        <w:t>SELECT</w:t>
      </w:r>
    </w:p>
    <w:p w:rsidR="003F1AFE" w:rsidRDefault="00E64E87" w:rsidP="00D32CD7">
      <w:pPr>
        <w:pStyle w:val="PargrafodaLista"/>
        <w:numPr>
          <w:ilvl w:val="0"/>
          <w:numId w:val="15"/>
        </w:numPr>
      </w:pPr>
      <w:r>
        <w:t>Select the column of the table that you want to search.</w:t>
      </w:r>
    </w:p>
    <w:p w:rsidR="00E64E87" w:rsidRPr="003F1AFE" w:rsidRDefault="00E64E87" w:rsidP="00E64E87">
      <w:pPr>
        <w:rPr>
          <w:b/>
          <w:color w:val="E57B7F" w:themeColor="text2" w:themeTint="99"/>
          <w:sz w:val="32"/>
        </w:rPr>
      </w:pPr>
      <w:r>
        <w:rPr>
          <w:b/>
          <w:color w:val="E57B7F" w:themeColor="text2" w:themeTint="99"/>
          <w:sz w:val="32"/>
        </w:rPr>
        <w:t>FROM</w:t>
      </w:r>
    </w:p>
    <w:p w:rsidR="00E01E89" w:rsidRDefault="00E64E87" w:rsidP="00E01E89">
      <w:pPr>
        <w:pStyle w:val="PargrafodaLista"/>
        <w:numPr>
          <w:ilvl w:val="0"/>
          <w:numId w:val="15"/>
        </w:numPr>
      </w:pPr>
      <w:r>
        <w:t>Select the table that you want to</w:t>
      </w:r>
      <w:r w:rsidR="00E01E89">
        <w:t xml:space="preserve"> search.</w:t>
      </w:r>
    </w:p>
    <w:p w:rsidR="00E01E89" w:rsidRDefault="00E01E89" w:rsidP="00E01E89">
      <w:pPr>
        <w:pStyle w:val="PargrafodaLista"/>
        <w:numPr>
          <w:ilvl w:val="0"/>
          <w:numId w:val="17"/>
        </w:numPr>
      </w:pPr>
      <w:r>
        <w:t xml:space="preserve">SELECT * FROM </w:t>
      </w:r>
      <w:proofErr w:type="spellStart"/>
      <w:r>
        <w:t>table_name</w:t>
      </w:r>
      <w:proofErr w:type="spellEnd"/>
      <w:r w:rsidR="00412FBD">
        <w:t>;</w:t>
      </w:r>
    </w:p>
    <w:p w:rsidR="00E64E87" w:rsidRPr="003F1AFE" w:rsidRDefault="00E64E87" w:rsidP="00E64E87">
      <w:pPr>
        <w:rPr>
          <w:b/>
          <w:color w:val="E57B7F" w:themeColor="text2" w:themeTint="99"/>
          <w:sz w:val="32"/>
        </w:rPr>
      </w:pPr>
      <w:r>
        <w:rPr>
          <w:b/>
          <w:color w:val="E57B7F" w:themeColor="text2" w:themeTint="99"/>
          <w:sz w:val="32"/>
        </w:rPr>
        <w:t>WHERE</w:t>
      </w:r>
    </w:p>
    <w:p w:rsidR="00E64E87" w:rsidRDefault="00E64E87" w:rsidP="00E64E87">
      <w:pPr>
        <w:pStyle w:val="PargrafodaLista"/>
        <w:numPr>
          <w:ilvl w:val="0"/>
          <w:numId w:val="15"/>
        </w:numPr>
      </w:pPr>
      <w:r>
        <w:t>Select the conditions to filter specific values.</w:t>
      </w:r>
      <w:r w:rsidR="00412FBD">
        <w:t xml:space="preserve"> Two different ways to attribute values and a wild card to filter data</w:t>
      </w:r>
      <w:r w:rsidR="0037434C">
        <w:t xml:space="preserve"> (filter)</w:t>
      </w:r>
      <w:r w:rsidR="00412FBD">
        <w:t xml:space="preserve">. </w:t>
      </w:r>
    </w:p>
    <w:p w:rsidR="00E01E89" w:rsidRDefault="00412FBD" w:rsidP="00E01E89">
      <w:pPr>
        <w:pStyle w:val="PargrafodaLista"/>
        <w:numPr>
          <w:ilvl w:val="0"/>
          <w:numId w:val="18"/>
        </w:numPr>
      </w:pPr>
      <w:r>
        <w:t xml:space="preserve">= </w:t>
      </w:r>
    </w:p>
    <w:p w:rsidR="00412FBD" w:rsidRDefault="00412FBD" w:rsidP="00412FBD">
      <w:pPr>
        <w:pStyle w:val="PargrafodaLista"/>
        <w:numPr>
          <w:ilvl w:val="0"/>
          <w:numId w:val="18"/>
        </w:numPr>
      </w:pPr>
      <w:r>
        <w:t>LIKE</w:t>
      </w:r>
    </w:p>
    <w:p w:rsidR="00412FBD" w:rsidRDefault="00412FBD" w:rsidP="00412FBD">
      <w:pPr>
        <w:pStyle w:val="PargrafodaLista"/>
        <w:numPr>
          <w:ilvl w:val="0"/>
          <w:numId w:val="18"/>
        </w:numPr>
      </w:pPr>
      <w:r>
        <w:t>%</w:t>
      </w:r>
    </w:p>
    <w:p w:rsidR="00412FBD" w:rsidRDefault="00412FBD" w:rsidP="00412FBD">
      <w:pPr>
        <w:pStyle w:val="PargrafodaLista"/>
        <w:ind w:left="1440"/>
      </w:pPr>
    </w:p>
    <w:p w:rsidR="00412FBD" w:rsidRDefault="00412FBD" w:rsidP="00412FBD">
      <w:pPr>
        <w:pStyle w:val="PargrafodaLista"/>
        <w:numPr>
          <w:ilvl w:val="0"/>
          <w:numId w:val="17"/>
        </w:numPr>
      </w:pPr>
      <w:r>
        <w:t xml:space="preserve">SELECT * FROM </w:t>
      </w:r>
      <w:proofErr w:type="spellStart"/>
      <w:r>
        <w:t>name_table</w:t>
      </w:r>
      <w:proofErr w:type="spellEnd"/>
      <w:r>
        <w:t xml:space="preserve"> WHERE </w:t>
      </w:r>
      <w:proofErr w:type="spellStart"/>
      <w:r>
        <w:t>column_table</w:t>
      </w:r>
      <w:proofErr w:type="spellEnd"/>
      <w:r>
        <w:t xml:space="preserve"> = value;</w:t>
      </w:r>
    </w:p>
    <w:p w:rsidR="00412FBD" w:rsidRDefault="00412FBD" w:rsidP="00412FBD">
      <w:pPr>
        <w:pStyle w:val="PargrafodaLista"/>
        <w:numPr>
          <w:ilvl w:val="0"/>
          <w:numId w:val="17"/>
        </w:numPr>
      </w:pPr>
      <w:r>
        <w:t xml:space="preserve">SELECT * FROM </w:t>
      </w:r>
      <w:proofErr w:type="spellStart"/>
      <w:r>
        <w:t>name_table</w:t>
      </w:r>
      <w:proofErr w:type="spellEnd"/>
      <w:r>
        <w:t xml:space="preserve"> WHERE </w:t>
      </w:r>
      <w:proofErr w:type="spellStart"/>
      <w:r>
        <w:t>column_table</w:t>
      </w:r>
      <w:proofErr w:type="spellEnd"/>
      <w:r>
        <w:t xml:space="preserve"> LIKE value;</w:t>
      </w:r>
    </w:p>
    <w:p w:rsidR="00412FBD" w:rsidRDefault="00412FBD" w:rsidP="00280C50">
      <w:pPr>
        <w:pStyle w:val="PargrafodaLista"/>
        <w:numPr>
          <w:ilvl w:val="0"/>
          <w:numId w:val="17"/>
        </w:numPr>
      </w:pPr>
      <w:r>
        <w:t xml:space="preserve">SELECT * FROM </w:t>
      </w:r>
      <w:proofErr w:type="spellStart"/>
      <w:r>
        <w:t>name_table</w:t>
      </w:r>
      <w:proofErr w:type="spellEnd"/>
      <w:r>
        <w:t xml:space="preserve"> WHERE </w:t>
      </w:r>
      <w:proofErr w:type="spellStart"/>
      <w:r>
        <w:t>column_table</w:t>
      </w:r>
      <w:proofErr w:type="spellEnd"/>
      <w:r>
        <w:t xml:space="preserve"> LIKE %xxx%;</w:t>
      </w:r>
    </w:p>
    <w:p w:rsidR="00C63056" w:rsidRPr="003F1AFE" w:rsidRDefault="001448B8" w:rsidP="00C63056">
      <w:pPr>
        <w:rPr>
          <w:b/>
          <w:color w:val="E57B7F" w:themeColor="text2" w:themeTint="99"/>
          <w:sz w:val="32"/>
        </w:rPr>
      </w:pPr>
      <w:r>
        <w:rPr>
          <w:b/>
          <w:color w:val="E57B7F" w:themeColor="text2" w:themeTint="99"/>
          <w:sz w:val="32"/>
        </w:rPr>
        <w:lastRenderedPageBreak/>
        <w:t>ORDER BY</w:t>
      </w:r>
    </w:p>
    <w:p w:rsidR="00C63056" w:rsidRDefault="001448B8" w:rsidP="00C63056">
      <w:pPr>
        <w:pStyle w:val="PargrafodaLista"/>
        <w:numPr>
          <w:ilvl w:val="0"/>
          <w:numId w:val="15"/>
        </w:numPr>
      </w:pPr>
      <w:r>
        <w:t>It will define the order that the table will present the data.</w:t>
      </w:r>
    </w:p>
    <w:p w:rsidR="001448B8" w:rsidRPr="001448B8" w:rsidRDefault="001448B8" w:rsidP="001448B8">
      <w:pPr>
        <w:pStyle w:val="PargrafodaLista"/>
        <w:numPr>
          <w:ilvl w:val="0"/>
          <w:numId w:val="17"/>
        </w:numPr>
        <w:rPr>
          <w:lang w:val="pt-PT"/>
        </w:rPr>
      </w:pPr>
      <w:r w:rsidRPr="001448B8">
        <w:rPr>
          <w:lang w:val="pt-PT"/>
        </w:rPr>
        <w:t xml:space="preserve">SELECT </w:t>
      </w:r>
      <w:proofErr w:type="gramStart"/>
      <w:r w:rsidRPr="001448B8">
        <w:rPr>
          <w:lang w:val="pt-PT"/>
        </w:rPr>
        <w:t>SUM(valor</w:t>
      </w:r>
      <w:proofErr w:type="gramEnd"/>
      <w:r w:rsidRPr="001448B8">
        <w:rPr>
          <w:lang w:val="pt-PT"/>
        </w:rPr>
        <w:t xml:space="preserve">) AS TOTAL, nome AS NAME </w:t>
      </w:r>
    </w:p>
    <w:p w:rsidR="001448B8" w:rsidRDefault="001448B8" w:rsidP="001448B8">
      <w:pPr>
        <w:pStyle w:val="PargrafodaLista"/>
        <w:numPr>
          <w:ilvl w:val="0"/>
          <w:numId w:val="17"/>
        </w:numPr>
      </w:pPr>
      <w:r>
        <w:t xml:space="preserve">FROM </w:t>
      </w:r>
      <w:proofErr w:type="spellStart"/>
      <w:r>
        <w:t>compras</w:t>
      </w:r>
      <w:proofErr w:type="spellEnd"/>
    </w:p>
    <w:p w:rsidR="001448B8" w:rsidRDefault="001448B8" w:rsidP="0037434C">
      <w:pPr>
        <w:pStyle w:val="PargrafodaLista"/>
        <w:numPr>
          <w:ilvl w:val="0"/>
          <w:numId w:val="17"/>
        </w:numPr>
      </w:pPr>
      <w:r>
        <w:t xml:space="preserve">GROUP BY </w:t>
      </w:r>
      <w:proofErr w:type="spellStart"/>
      <w:r>
        <w:t>nome</w:t>
      </w:r>
      <w:proofErr w:type="spellEnd"/>
      <w:r>
        <w:t>;</w:t>
      </w:r>
    </w:p>
    <w:p w:rsidR="00974C3E" w:rsidRDefault="00974C3E" w:rsidP="00974C3E">
      <w:pPr>
        <w:pStyle w:val="PargrafodaLista"/>
        <w:ind w:left="1068"/>
      </w:pPr>
    </w:p>
    <w:p w:rsidR="0037434C" w:rsidRPr="003F1AFE" w:rsidRDefault="0037434C" w:rsidP="0037434C">
      <w:pPr>
        <w:rPr>
          <w:b/>
          <w:color w:val="E57B7F" w:themeColor="text2" w:themeTint="99"/>
          <w:sz w:val="32"/>
        </w:rPr>
      </w:pPr>
      <w:r>
        <w:rPr>
          <w:b/>
          <w:color w:val="E57B7F" w:themeColor="text2" w:themeTint="99"/>
          <w:sz w:val="32"/>
        </w:rPr>
        <w:t>INNER JOIN</w:t>
      </w:r>
    </w:p>
    <w:p w:rsidR="0037434C" w:rsidRDefault="0037434C" w:rsidP="0037434C">
      <w:pPr>
        <w:pStyle w:val="PargrafodaLista"/>
        <w:numPr>
          <w:ilvl w:val="0"/>
          <w:numId w:val="15"/>
        </w:numPr>
      </w:pPr>
      <w:r>
        <w:t>It will allow the query to search in more than one table, from values that exists in both tables.</w:t>
      </w:r>
    </w:p>
    <w:p w:rsidR="0037434C" w:rsidRDefault="0037434C" w:rsidP="0037434C">
      <w:pPr>
        <w:pStyle w:val="PargrafodaLista"/>
        <w:numPr>
          <w:ilvl w:val="0"/>
          <w:numId w:val="15"/>
        </w:numPr>
      </w:pPr>
      <w:r>
        <w:t>Comparing the PRIMARY/FOREIGN key of the tables that we want to join.</w:t>
      </w:r>
    </w:p>
    <w:p w:rsidR="0037434C" w:rsidRDefault="0037434C" w:rsidP="0037434C">
      <w:pPr>
        <w:pStyle w:val="PargrafodaLista"/>
        <w:numPr>
          <w:ilvl w:val="0"/>
          <w:numId w:val="15"/>
        </w:numPr>
      </w:pPr>
      <w:r>
        <w:t xml:space="preserve">Inner join only shows what both tables have in common (intersect of both sets) </w:t>
      </w:r>
    </w:p>
    <w:p w:rsidR="0037434C" w:rsidRPr="0037434C" w:rsidRDefault="0037434C" w:rsidP="0037434C">
      <w:pPr>
        <w:pStyle w:val="PargrafodaLista"/>
        <w:numPr>
          <w:ilvl w:val="0"/>
          <w:numId w:val="17"/>
        </w:numPr>
        <w:rPr>
          <w:lang w:val="pt-PT"/>
        </w:rPr>
      </w:pPr>
      <w:r w:rsidRPr="0037434C">
        <w:rPr>
          <w:lang w:val="pt-PT"/>
        </w:rPr>
        <w:t xml:space="preserve">SELECT </w:t>
      </w:r>
      <w:proofErr w:type="spellStart"/>
      <w:r w:rsidRPr="0037434C">
        <w:rPr>
          <w:lang w:val="pt-PT"/>
        </w:rPr>
        <w:t>P.pro_nome</w:t>
      </w:r>
      <w:proofErr w:type="spellEnd"/>
      <w:r w:rsidRPr="0037434C">
        <w:rPr>
          <w:lang w:val="pt-PT"/>
        </w:rPr>
        <w:t xml:space="preserve">, </w:t>
      </w:r>
      <w:proofErr w:type="spellStart"/>
      <w:r w:rsidRPr="0037434C">
        <w:rPr>
          <w:lang w:val="pt-PT"/>
        </w:rPr>
        <w:t>I.itens_qtd</w:t>
      </w:r>
      <w:proofErr w:type="spellEnd"/>
    </w:p>
    <w:p w:rsidR="0037434C" w:rsidRPr="0037434C" w:rsidRDefault="0037434C" w:rsidP="0037434C">
      <w:pPr>
        <w:pStyle w:val="PargrafodaLista"/>
        <w:numPr>
          <w:ilvl w:val="0"/>
          <w:numId w:val="17"/>
        </w:numPr>
        <w:rPr>
          <w:lang w:val="pt-PT"/>
        </w:rPr>
      </w:pPr>
      <w:r w:rsidRPr="0037434C">
        <w:rPr>
          <w:lang w:val="pt-PT"/>
        </w:rPr>
        <w:t xml:space="preserve">FROM mercado_v2.itens AS I </w:t>
      </w:r>
    </w:p>
    <w:p w:rsidR="0037434C" w:rsidRPr="0037434C" w:rsidRDefault="0037434C" w:rsidP="0037434C">
      <w:pPr>
        <w:pStyle w:val="PargrafodaLista"/>
        <w:numPr>
          <w:ilvl w:val="0"/>
          <w:numId w:val="17"/>
        </w:numPr>
        <w:rPr>
          <w:lang w:val="pt-PT"/>
        </w:rPr>
      </w:pPr>
      <w:r w:rsidRPr="0037434C">
        <w:rPr>
          <w:lang w:val="pt-PT"/>
        </w:rPr>
        <w:t xml:space="preserve">INNER JOIN mercado_v2.produtos AS P </w:t>
      </w:r>
    </w:p>
    <w:p w:rsidR="0037434C" w:rsidRDefault="0037434C" w:rsidP="0037434C">
      <w:pPr>
        <w:pStyle w:val="PargrafodaLista"/>
        <w:numPr>
          <w:ilvl w:val="0"/>
          <w:numId w:val="17"/>
        </w:numPr>
      </w:pPr>
      <w:r w:rsidRPr="0037434C">
        <w:t xml:space="preserve">  </w:t>
      </w:r>
      <w:r>
        <w:t xml:space="preserve">ON </w:t>
      </w:r>
      <w:proofErr w:type="spellStart"/>
      <w:r>
        <w:t>I.itens_id</w:t>
      </w:r>
      <w:proofErr w:type="spellEnd"/>
      <w:r>
        <w:t xml:space="preserve"> = </w:t>
      </w:r>
      <w:proofErr w:type="spellStart"/>
      <w:r>
        <w:t>P.pro_id</w:t>
      </w:r>
      <w:proofErr w:type="spellEnd"/>
      <w:r>
        <w:t>;</w:t>
      </w:r>
    </w:p>
    <w:p w:rsidR="0037434C" w:rsidRDefault="0037434C" w:rsidP="00974C3E">
      <w:pPr>
        <w:pStyle w:val="PargrafodaLista"/>
        <w:ind w:left="1068"/>
      </w:pPr>
    </w:p>
    <w:p w:rsidR="00E64E87" w:rsidRPr="003F1AFE" w:rsidRDefault="00E64E87" w:rsidP="00E64E87">
      <w:pPr>
        <w:rPr>
          <w:b/>
          <w:sz w:val="40"/>
        </w:rPr>
      </w:pPr>
      <w:r>
        <w:rPr>
          <w:b/>
          <w:sz w:val="40"/>
        </w:rPr>
        <w:t>SQL in General</w:t>
      </w:r>
      <w:r w:rsidR="0037434C">
        <w:rPr>
          <w:b/>
          <w:sz w:val="40"/>
        </w:rPr>
        <w:t xml:space="preserve"> (more statements)</w:t>
      </w:r>
    </w:p>
    <w:p w:rsidR="00E64E87" w:rsidRPr="003F1AFE" w:rsidRDefault="00E64E87" w:rsidP="00E64E87">
      <w:pPr>
        <w:rPr>
          <w:b/>
          <w:color w:val="E57B7F" w:themeColor="text2" w:themeTint="99"/>
          <w:sz w:val="32"/>
        </w:rPr>
      </w:pPr>
      <w:r>
        <w:rPr>
          <w:b/>
          <w:color w:val="E57B7F" w:themeColor="text2" w:themeTint="99"/>
          <w:sz w:val="32"/>
        </w:rPr>
        <w:t>SHOW</w:t>
      </w:r>
    </w:p>
    <w:p w:rsidR="00E64E87" w:rsidRDefault="00E64E87" w:rsidP="00E64E87">
      <w:pPr>
        <w:pStyle w:val="PargrafodaLista"/>
        <w:numPr>
          <w:ilvl w:val="0"/>
          <w:numId w:val="15"/>
        </w:numPr>
      </w:pPr>
      <w:r>
        <w:t>It will show all data base/table that exist in this server.</w:t>
      </w:r>
    </w:p>
    <w:p w:rsidR="00E64E87" w:rsidRDefault="0037434C" w:rsidP="00E64E87">
      <w:pPr>
        <w:pStyle w:val="PargrafodaLista"/>
      </w:pPr>
      <w:r>
        <w:t xml:space="preserve">=&gt; </w:t>
      </w:r>
      <w:r w:rsidR="00E64E87">
        <w:t>SHOW DATABASES;</w:t>
      </w:r>
    </w:p>
    <w:p w:rsidR="00E64E87" w:rsidRDefault="0037434C" w:rsidP="00E64E87">
      <w:pPr>
        <w:pStyle w:val="PargrafodaLista"/>
      </w:pPr>
      <w:r>
        <w:t xml:space="preserve">=&gt; </w:t>
      </w:r>
      <w:r w:rsidR="00E64E87">
        <w:t>SHOW TABLES;</w:t>
      </w:r>
    </w:p>
    <w:p w:rsidR="00E64E87" w:rsidRDefault="00E64E87" w:rsidP="00E64E87">
      <w:pPr>
        <w:pStyle w:val="PargrafodaLista"/>
      </w:pPr>
    </w:p>
    <w:p w:rsidR="00E64E87" w:rsidRPr="003F1AFE" w:rsidRDefault="00E64E87" w:rsidP="00E64E87">
      <w:pPr>
        <w:rPr>
          <w:b/>
          <w:color w:val="E57B7F" w:themeColor="text2" w:themeTint="99"/>
          <w:sz w:val="32"/>
        </w:rPr>
      </w:pPr>
      <w:r>
        <w:rPr>
          <w:b/>
          <w:color w:val="E57B7F" w:themeColor="text2" w:themeTint="99"/>
          <w:sz w:val="32"/>
        </w:rPr>
        <w:t>USE</w:t>
      </w:r>
    </w:p>
    <w:p w:rsidR="00E64E87" w:rsidRDefault="00E64E87" w:rsidP="00E64E87">
      <w:pPr>
        <w:pStyle w:val="PargrafodaLista"/>
        <w:numPr>
          <w:ilvl w:val="0"/>
          <w:numId w:val="15"/>
        </w:numPr>
      </w:pPr>
      <w:r>
        <w:t>Allow me to use a specific data base.</w:t>
      </w:r>
    </w:p>
    <w:p w:rsidR="00E64E87" w:rsidRDefault="00E64E87" w:rsidP="0037434C">
      <w:pPr>
        <w:pStyle w:val="PargrafodaLista"/>
        <w:numPr>
          <w:ilvl w:val="0"/>
          <w:numId w:val="17"/>
        </w:numPr>
      </w:pPr>
      <w:r>
        <w:t>USE NAME_OF_DATA_BASE;</w:t>
      </w:r>
    </w:p>
    <w:p w:rsidR="00E64E87" w:rsidRDefault="00E64E87" w:rsidP="00E64E87">
      <w:pPr>
        <w:pStyle w:val="PargrafodaLista"/>
      </w:pPr>
    </w:p>
    <w:p w:rsidR="00E64E87" w:rsidRPr="003F1AFE" w:rsidRDefault="00E64E87" w:rsidP="00E64E87">
      <w:pPr>
        <w:rPr>
          <w:b/>
          <w:color w:val="E57B7F" w:themeColor="text2" w:themeTint="99"/>
          <w:sz w:val="32"/>
        </w:rPr>
      </w:pPr>
      <w:r>
        <w:rPr>
          <w:b/>
          <w:color w:val="E57B7F" w:themeColor="text2" w:themeTint="99"/>
          <w:sz w:val="32"/>
        </w:rPr>
        <w:t>CREATE</w:t>
      </w:r>
    </w:p>
    <w:p w:rsidR="00E64E87" w:rsidRDefault="00E64E87" w:rsidP="00E64E87">
      <w:pPr>
        <w:pStyle w:val="PargrafodaLista"/>
        <w:numPr>
          <w:ilvl w:val="0"/>
          <w:numId w:val="15"/>
        </w:numPr>
      </w:pPr>
      <w:r>
        <w:t>It will create a new data base/table in the server.</w:t>
      </w:r>
    </w:p>
    <w:p w:rsidR="00E64E87" w:rsidRDefault="00E64E87" w:rsidP="00E64E87">
      <w:pPr>
        <w:pStyle w:val="PargrafodaLista"/>
        <w:numPr>
          <w:ilvl w:val="0"/>
          <w:numId w:val="15"/>
        </w:numPr>
      </w:pPr>
      <w:r>
        <w:t>Need to specify the parameters.</w:t>
      </w:r>
    </w:p>
    <w:p w:rsidR="00A53E2E" w:rsidRDefault="00A53E2E" w:rsidP="00A53E2E">
      <w:pPr>
        <w:pStyle w:val="PargrafodaLista"/>
        <w:numPr>
          <w:ilvl w:val="0"/>
          <w:numId w:val="17"/>
        </w:numPr>
      </w:pPr>
      <w:r>
        <w:t xml:space="preserve">CREATE DATABASE </w:t>
      </w:r>
      <w:proofErr w:type="spellStart"/>
      <w:r>
        <w:t>name_database</w:t>
      </w:r>
      <w:proofErr w:type="spellEnd"/>
      <w:r>
        <w:t>;</w:t>
      </w:r>
    </w:p>
    <w:p w:rsidR="00E64E87" w:rsidRDefault="00E64E87" w:rsidP="00A53E2E">
      <w:pPr>
        <w:pStyle w:val="PargrafodaLista"/>
        <w:numPr>
          <w:ilvl w:val="0"/>
          <w:numId w:val="17"/>
        </w:numPr>
      </w:pPr>
      <w:r>
        <w:t xml:space="preserve">CREATE TABLE </w:t>
      </w:r>
      <w:proofErr w:type="spellStart"/>
      <w:r w:rsidR="00A53E2E">
        <w:t>name_table</w:t>
      </w:r>
      <w:proofErr w:type="spellEnd"/>
      <w:r w:rsidR="00A53E2E">
        <w:t xml:space="preserve"> </w:t>
      </w:r>
      <w:r>
        <w:t>(</w:t>
      </w:r>
      <w:r w:rsidR="00A53E2E">
        <w:t>ex1</w:t>
      </w:r>
      <w:r>
        <w:t xml:space="preserve"> INT(11), </w:t>
      </w:r>
      <w:r w:rsidR="00A53E2E">
        <w:t>ex2</w:t>
      </w:r>
      <w:r>
        <w:t xml:space="preserve"> VARCHAR(30));</w:t>
      </w:r>
    </w:p>
    <w:p w:rsidR="00E64E87" w:rsidRPr="00A53E2E" w:rsidRDefault="00E64E87" w:rsidP="00E64E87">
      <w:pPr>
        <w:pStyle w:val="PargrafodaLista"/>
        <w:rPr>
          <w:u w:val="single"/>
        </w:rPr>
      </w:pPr>
    </w:p>
    <w:p w:rsidR="00E64E87" w:rsidRPr="003F1AFE" w:rsidRDefault="00CE6348" w:rsidP="00E64E87">
      <w:pPr>
        <w:rPr>
          <w:b/>
          <w:color w:val="E57B7F" w:themeColor="text2" w:themeTint="99"/>
          <w:sz w:val="32"/>
        </w:rPr>
      </w:pPr>
      <w:r>
        <w:rPr>
          <w:b/>
          <w:color w:val="E57B7F" w:themeColor="text2" w:themeTint="99"/>
          <w:sz w:val="32"/>
        </w:rPr>
        <w:t>DESCRIBE</w:t>
      </w:r>
    </w:p>
    <w:p w:rsidR="00E64E87" w:rsidRDefault="00CE6348" w:rsidP="00E64E87">
      <w:pPr>
        <w:pStyle w:val="PargrafodaLista"/>
        <w:numPr>
          <w:ilvl w:val="0"/>
          <w:numId w:val="15"/>
        </w:numPr>
      </w:pPr>
      <w:r>
        <w:t>It will allow me to show a description of tables in a data base;</w:t>
      </w:r>
    </w:p>
    <w:p w:rsidR="00A53E2E" w:rsidRDefault="00CE6348" w:rsidP="00A53E2E">
      <w:pPr>
        <w:pStyle w:val="PargrafodaLista"/>
        <w:numPr>
          <w:ilvl w:val="0"/>
          <w:numId w:val="17"/>
        </w:numPr>
      </w:pPr>
      <w:r>
        <w:t xml:space="preserve">DESCRIBE </w:t>
      </w:r>
      <w:proofErr w:type="spellStart"/>
      <w:r>
        <w:t>name_table</w:t>
      </w:r>
      <w:proofErr w:type="spellEnd"/>
      <w:r>
        <w:t>;</w:t>
      </w:r>
    </w:p>
    <w:p w:rsidR="00A53E2E" w:rsidRPr="00A53E2E" w:rsidRDefault="00A53E2E" w:rsidP="00A53E2E">
      <w:pPr>
        <w:pStyle w:val="PargrafodaLista"/>
        <w:ind w:left="1068"/>
      </w:pPr>
      <w:bookmarkStart w:id="0" w:name="_GoBack"/>
      <w:bookmarkEnd w:id="0"/>
    </w:p>
    <w:p w:rsidR="00E64E87" w:rsidRPr="003F1AFE" w:rsidRDefault="008B68FE" w:rsidP="00E64E87">
      <w:pPr>
        <w:rPr>
          <w:b/>
          <w:color w:val="E57B7F" w:themeColor="text2" w:themeTint="99"/>
          <w:sz w:val="32"/>
        </w:rPr>
      </w:pPr>
      <w:r>
        <w:rPr>
          <w:b/>
          <w:color w:val="E57B7F" w:themeColor="text2" w:themeTint="99"/>
          <w:sz w:val="32"/>
        </w:rPr>
        <w:lastRenderedPageBreak/>
        <w:t>INSERT</w:t>
      </w:r>
    </w:p>
    <w:p w:rsidR="00E64E87" w:rsidRDefault="008B68FE" w:rsidP="00E64E87">
      <w:pPr>
        <w:pStyle w:val="PargrafodaLista"/>
        <w:numPr>
          <w:ilvl w:val="0"/>
          <w:numId w:val="15"/>
        </w:numPr>
      </w:pPr>
      <w:r>
        <w:t>It will populate the data base with values</w:t>
      </w:r>
    </w:p>
    <w:p w:rsidR="00BE468B" w:rsidRDefault="00BE468B" w:rsidP="00E64E87">
      <w:pPr>
        <w:pStyle w:val="PargrafodaLista"/>
        <w:numPr>
          <w:ilvl w:val="0"/>
          <w:numId w:val="15"/>
        </w:numPr>
      </w:pPr>
      <w:r>
        <w:t>Keywords: INSERT, INTO, VALUES.</w:t>
      </w:r>
    </w:p>
    <w:p w:rsidR="008B68FE" w:rsidRDefault="008B68FE" w:rsidP="008B68FE">
      <w:pPr>
        <w:pStyle w:val="PargrafodaLista"/>
        <w:numPr>
          <w:ilvl w:val="0"/>
          <w:numId w:val="17"/>
        </w:numPr>
      </w:pPr>
      <w:r>
        <w:t xml:space="preserve">INSERT INTO </w:t>
      </w:r>
      <w:proofErr w:type="spellStart"/>
      <w:r>
        <w:t>name_table</w:t>
      </w:r>
      <w:proofErr w:type="spellEnd"/>
      <w:r>
        <w:t xml:space="preserve"> </w:t>
      </w:r>
      <w:r w:rsidR="00BE468B">
        <w:t xml:space="preserve">(column1, column2, </w:t>
      </w:r>
      <w:proofErr w:type="spellStart"/>
      <w:r w:rsidR="00BE468B">
        <w:t>columnN</w:t>
      </w:r>
      <w:proofErr w:type="spellEnd"/>
      <w:r w:rsidR="00BE468B">
        <w:t>) VALUES (‘ex1’, ‘ex2’, 1);</w:t>
      </w:r>
    </w:p>
    <w:p w:rsidR="00E64E87" w:rsidRPr="003F1AFE" w:rsidRDefault="0037434C" w:rsidP="00E64E87">
      <w:pPr>
        <w:rPr>
          <w:b/>
          <w:color w:val="E57B7F" w:themeColor="text2" w:themeTint="99"/>
          <w:sz w:val="32"/>
        </w:rPr>
      </w:pPr>
      <w:r>
        <w:rPr>
          <w:b/>
          <w:color w:val="E57B7F" w:themeColor="text2" w:themeTint="99"/>
          <w:sz w:val="32"/>
        </w:rPr>
        <w:t>DROP</w:t>
      </w:r>
    </w:p>
    <w:p w:rsidR="00E64E87" w:rsidRDefault="0037434C" w:rsidP="00E64E87">
      <w:pPr>
        <w:pStyle w:val="PargrafodaLista"/>
        <w:numPr>
          <w:ilvl w:val="0"/>
          <w:numId w:val="15"/>
        </w:numPr>
      </w:pPr>
      <w:r>
        <w:t>It will eliminate the database/table.</w:t>
      </w:r>
    </w:p>
    <w:p w:rsidR="0037434C" w:rsidRDefault="0037434C" w:rsidP="0037434C">
      <w:pPr>
        <w:pStyle w:val="PargrafodaLista"/>
        <w:numPr>
          <w:ilvl w:val="0"/>
          <w:numId w:val="17"/>
        </w:numPr>
      </w:pPr>
      <w:r>
        <w:t xml:space="preserve">DROP TABLE </w:t>
      </w:r>
      <w:proofErr w:type="spellStart"/>
      <w:r>
        <w:t>name_table</w:t>
      </w:r>
      <w:proofErr w:type="spellEnd"/>
      <w:r>
        <w:t>;</w:t>
      </w:r>
    </w:p>
    <w:p w:rsidR="0037434C" w:rsidRDefault="0037434C" w:rsidP="0037434C">
      <w:pPr>
        <w:pStyle w:val="PargrafodaLista"/>
        <w:numPr>
          <w:ilvl w:val="0"/>
          <w:numId w:val="17"/>
        </w:numPr>
      </w:pPr>
      <w:r>
        <w:t xml:space="preserve">DROP DATABASE </w:t>
      </w:r>
      <w:proofErr w:type="spellStart"/>
      <w:r>
        <w:t>name_database</w:t>
      </w:r>
      <w:proofErr w:type="spellEnd"/>
      <w:r>
        <w:t>;</w:t>
      </w:r>
    </w:p>
    <w:p w:rsidR="0037434C" w:rsidRDefault="0037434C" w:rsidP="0037434C">
      <w:pPr>
        <w:pStyle w:val="PargrafodaLista"/>
      </w:pPr>
    </w:p>
    <w:p w:rsidR="0037434C" w:rsidRPr="003F1AFE" w:rsidRDefault="0037434C" w:rsidP="0037434C">
      <w:pPr>
        <w:rPr>
          <w:b/>
          <w:color w:val="E57B7F" w:themeColor="text2" w:themeTint="99"/>
          <w:sz w:val="32"/>
        </w:rPr>
      </w:pPr>
      <w:r>
        <w:rPr>
          <w:b/>
          <w:color w:val="E57B7F" w:themeColor="text2" w:themeTint="99"/>
          <w:sz w:val="32"/>
        </w:rPr>
        <w:t>TRUNCATE</w:t>
      </w:r>
    </w:p>
    <w:p w:rsidR="0037434C" w:rsidRDefault="0037434C" w:rsidP="0037434C">
      <w:pPr>
        <w:pStyle w:val="PargrafodaLista"/>
        <w:numPr>
          <w:ilvl w:val="0"/>
          <w:numId w:val="15"/>
        </w:numPr>
      </w:pPr>
      <w:r>
        <w:t>It will allow the deletion of data in a table (not the table itself)</w:t>
      </w:r>
    </w:p>
    <w:p w:rsidR="0037434C" w:rsidRDefault="0037434C" w:rsidP="0037434C">
      <w:pPr>
        <w:pStyle w:val="PargrafodaLista"/>
        <w:numPr>
          <w:ilvl w:val="0"/>
          <w:numId w:val="17"/>
        </w:numPr>
      </w:pPr>
      <w:r>
        <w:t xml:space="preserve">TRUNCATE TABLE </w:t>
      </w:r>
      <w:proofErr w:type="spellStart"/>
      <w:r>
        <w:t>name_table</w:t>
      </w:r>
      <w:proofErr w:type="spellEnd"/>
      <w:r>
        <w:t>;</w:t>
      </w:r>
    </w:p>
    <w:p w:rsidR="0037434C" w:rsidRDefault="0037434C" w:rsidP="0037434C">
      <w:pPr>
        <w:pStyle w:val="PargrafodaLista"/>
      </w:pPr>
    </w:p>
    <w:p w:rsidR="00E64E87" w:rsidRPr="00E64E87" w:rsidRDefault="00E64E87" w:rsidP="00E64E87">
      <w:pPr>
        <w:ind w:left="360"/>
      </w:pPr>
    </w:p>
    <w:p w:rsidR="00B550F3" w:rsidRPr="003F1AFE" w:rsidRDefault="00B550F3" w:rsidP="00B550F3">
      <w:pPr>
        <w:rPr>
          <w:b/>
          <w:sz w:val="40"/>
        </w:rPr>
      </w:pPr>
      <w:r>
        <w:rPr>
          <w:b/>
          <w:sz w:val="40"/>
        </w:rPr>
        <w:t>SQL using CMD (command line)</w:t>
      </w:r>
    </w:p>
    <w:p w:rsidR="00B550F3" w:rsidRPr="003F1AFE" w:rsidRDefault="00E85937" w:rsidP="00B550F3">
      <w:pPr>
        <w:rPr>
          <w:b/>
          <w:color w:val="E57B7F" w:themeColor="text2" w:themeTint="99"/>
          <w:sz w:val="32"/>
        </w:rPr>
      </w:pPr>
      <w:r>
        <w:rPr>
          <w:b/>
          <w:color w:val="E57B7F" w:themeColor="text2" w:themeTint="99"/>
          <w:sz w:val="32"/>
        </w:rPr>
        <w:t>In General</w:t>
      </w:r>
    </w:p>
    <w:p w:rsidR="003F1AFE" w:rsidRPr="003F1AFE" w:rsidRDefault="0037434C" w:rsidP="0037434C">
      <w:pPr>
        <w:pStyle w:val="PargrafodaLista"/>
        <w:numPr>
          <w:ilvl w:val="0"/>
          <w:numId w:val="15"/>
        </w:numPr>
      </w:pPr>
      <w:r>
        <w:t xml:space="preserve">In folder </w:t>
      </w:r>
      <w:r w:rsidR="004E52C0">
        <w:t>‘</w:t>
      </w:r>
      <w:proofErr w:type="spellStart"/>
      <w:r>
        <w:t>img</w:t>
      </w:r>
      <w:proofErr w:type="spellEnd"/>
      <w:r w:rsidR="004E52C0">
        <w:t>’,</w:t>
      </w:r>
      <w:r>
        <w:t xml:space="preserve"> the</w:t>
      </w:r>
      <w:r w:rsidR="004E52C0">
        <w:t>re</w:t>
      </w:r>
      <w:r>
        <w:t xml:space="preserve"> are prints from the </w:t>
      </w:r>
      <w:proofErr w:type="spellStart"/>
      <w:r>
        <w:t>cmd</w:t>
      </w:r>
      <w:proofErr w:type="spellEnd"/>
      <w:r w:rsidR="004E52C0">
        <w:t>,</w:t>
      </w:r>
      <w:r>
        <w:t xml:space="preserve"> where it was used some of the commands above. Without the need of the interface </w:t>
      </w:r>
      <w:proofErr w:type="spellStart"/>
      <w:r w:rsidR="004E52C0">
        <w:t>DBForge</w:t>
      </w:r>
      <w:proofErr w:type="spellEnd"/>
      <w:r w:rsidR="004E52C0">
        <w:t xml:space="preserve"> or MySQL Workbench.</w:t>
      </w:r>
    </w:p>
    <w:p w:rsidR="001448B8" w:rsidRDefault="001448B8" w:rsidP="001448B8">
      <w:pPr>
        <w:rPr>
          <w:b/>
          <w:sz w:val="40"/>
        </w:rPr>
      </w:pPr>
    </w:p>
    <w:p w:rsidR="001448B8" w:rsidRPr="003F1AFE" w:rsidRDefault="001448B8" w:rsidP="001448B8">
      <w:pPr>
        <w:rPr>
          <w:b/>
          <w:sz w:val="40"/>
        </w:rPr>
      </w:pPr>
      <w:r>
        <w:rPr>
          <w:b/>
          <w:sz w:val="40"/>
        </w:rPr>
        <w:t xml:space="preserve">SQL </w:t>
      </w:r>
      <w:proofErr w:type="spellStart"/>
      <w:r>
        <w:rPr>
          <w:b/>
          <w:sz w:val="40"/>
        </w:rPr>
        <w:t>funtions</w:t>
      </w:r>
      <w:proofErr w:type="spellEnd"/>
    </w:p>
    <w:p w:rsidR="001448B8" w:rsidRPr="003F1AFE" w:rsidRDefault="001448B8" w:rsidP="001448B8">
      <w:pPr>
        <w:rPr>
          <w:b/>
          <w:color w:val="E57B7F" w:themeColor="text2" w:themeTint="99"/>
          <w:sz w:val="32"/>
        </w:rPr>
      </w:pPr>
      <w:r>
        <w:rPr>
          <w:b/>
          <w:color w:val="E57B7F" w:themeColor="text2" w:themeTint="99"/>
          <w:sz w:val="32"/>
        </w:rPr>
        <w:t>SUM</w:t>
      </w:r>
    </w:p>
    <w:p w:rsidR="001448B8" w:rsidRDefault="001448B8" w:rsidP="001448B8">
      <w:pPr>
        <w:pStyle w:val="PargrafodaLista"/>
        <w:numPr>
          <w:ilvl w:val="0"/>
          <w:numId w:val="15"/>
        </w:numPr>
      </w:pPr>
      <w:r>
        <w:t>It will give the total values for a certain ID in a column</w:t>
      </w:r>
    </w:p>
    <w:p w:rsidR="00571EBA" w:rsidRPr="002A0C37" w:rsidRDefault="001448B8" w:rsidP="00571EBA">
      <w:pPr>
        <w:pStyle w:val="PargrafodaLista"/>
        <w:numPr>
          <w:ilvl w:val="0"/>
          <w:numId w:val="17"/>
        </w:numPr>
      </w:pPr>
      <w:r w:rsidRPr="001448B8">
        <w:t>SUM(</w:t>
      </w:r>
      <w:proofErr w:type="spellStart"/>
      <w:r>
        <w:t>valor_add</w:t>
      </w:r>
      <w:proofErr w:type="spellEnd"/>
      <w:r w:rsidRPr="001448B8">
        <w:t>)</w:t>
      </w:r>
    </w:p>
    <w:p w:rsidR="0071340D" w:rsidRPr="00571EBA" w:rsidRDefault="0071340D" w:rsidP="00FB4D81">
      <w:pPr>
        <w:pStyle w:val="Subttulo"/>
      </w:pPr>
    </w:p>
    <w:p w:rsidR="006D6AD9" w:rsidRPr="00807AE8" w:rsidRDefault="006D6AD9" w:rsidP="006D6AD9"/>
    <w:sectPr w:rsidR="006D6AD9" w:rsidRPr="00807AE8">
      <w:footerReference w:type="default" r:id="rId13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C1A" w:rsidRDefault="00435C1A">
      <w:pPr>
        <w:spacing w:after="0" w:line="240" w:lineRule="auto"/>
      </w:pPr>
      <w:r>
        <w:separator/>
      </w:r>
    </w:p>
  </w:endnote>
  <w:endnote w:type="continuationSeparator" w:id="0">
    <w:p w:rsidR="00435C1A" w:rsidRDefault="0043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F6B" w:rsidRDefault="0058666C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1F6B" w:rsidRDefault="00851F6B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851F6B" w:rsidRDefault="00851F6B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1F6B" w:rsidRDefault="0058666C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A53E2E" w:rsidRPr="00A53E2E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  <w:lang w:val="pt-PT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" filled="f" stroked="f">
              <v:textbox style="layout-flow:vertical">
                <w:txbxContent>
                  <w:p w:rsidR="00851F6B" w:rsidRDefault="0058666C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A53E2E" w:rsidRPr="00A53E2E">
                      <w:rPr>
                        <w:b/>
                        <w:bCs/>
                        <w:noProof/>
                        <w:color w:val="000000" w:themeColor="text1"/>
                        <w:sz w:val="44"/>
                        <w:lang w:val="pt-PT"/>
                      </w:rPr>
                      <w:t>3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AF3F3CA" id="Rec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wYOREJwCAAA2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BE15E8F" id="Rec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zxbngIAADU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6D5499D" id="Rectâ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r9nQIAADUFAAAOAAAAZHJzL2Uyb0RvYy54bWysVNuO0zAQfUfiHyy/d3Mh3TbRpqvdliKk&#10;BVYsfIAbO4mFb9hu0wXxM/wK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Moz6v2dAgAANQ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C1A" w:rsidRDefault="00435C1A">
      <w:pPr>
        <w:spacing w:after="0" w:line="240" w:lineRule="auto"/>
      </w:pPr>
      <w:r>
        <w:separator/>
      </w:r>
    </w:p>
  </w:footnote>
  <w:footnote w:type="continuationSeparator" w:id="0">
    <w:p w:rsidR="00435C1A" w:rsidRDefault="00435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7AFC"/>
    <w:multiLevelType w:val="hybridMultilevel"/>
    <w:tmpl w:val="5A281D12"/>
    <w:lvl w:ilvl="0" w:tplc="A37C4E40">
      <w:start w:val="10"/>
      <w:numFmt w:val="bullet"/>
      <w:lvlText w:val="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0542D4"/>
    <w:multiLevelType w:val="hybridMultilevel"/>
    <w:tmpl w:val="BC0A60BC"/>
    <w:lvl w:ilvl="0" w:tplc="E51C0F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C196C"/>
    <w:multiLevelType w:val="hybridMultilevel"/>
    <w:tmpl w:val="F702B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550BC"/>
    <w:multiLevelType w:val="hybridMultilevel"/>
    <w:tmpl w:val="1B7E0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11785"/>
    <w:multiLevelType w:val="hybridMultilevel"/>
    <w:tmpl w:val="0DA61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F726B"/>
    <w:multiLevelType w:val="hybridMultilevel"/>
    <w:tmpl w:val="207C970E"/>
    <w:lvl w:ilvl="0" w:tplc="C75A600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3304ED"/>
    <w:multiLevelType w:val="hybridMultilevel"/>
    <w:tmpl w:val="C4162F18"/>
    <w:lvl w:ilvl="0" w:tplc="A3768C0A">
      <w:start w:val="10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5B8738A"/>
    <w:multiLevelType w:val="multilevel"/>
    <w:tmpl w:val="756C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1258EF"/>
    <w:multiLevelType w:val="hybridMultilevel"/>
    <w:tmpl w:val="21485318"/>
    <w:lvl w:ilvl="0" w:tplc="F9A49B0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A4D56"/>
    <w:multiLevelType w:val="hybridMultilevel"/>
    <w:tmpl w:val="C4268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51B05"/>
    <w:multiLevelType w:val="hybridMultilevel"/>
    <w:tmpl w:val="A0A698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47454B"/>
    <w:multiLevelType w:val="hybridMultilevel"/>
    <w:tmpl w:val="0EC4E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6512E1"/>
    <w:multiLevelType w:val="hybridMultilevel"/>
    <w:tmpl w:val="EC7E3AC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334240"/>
    <w:multiLevelType w:val="multilevel"/>
    <w:tmpl w:val="B7D2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221F3B"/>
    <w:multiLevelType w:val="hybridMultilevel"/>
    <w:tmpl w:val="9BEAD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0A15DE"/>
    <w:multiLevelType w:val="hybridMultilevel"/>
    <w:tmpl w:val="1D86E4E2"/>
    <w:lvl w:ilvl="0" w:tplc="F9A49B0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D90488"/>
    <w:multiLevelType w:val="hybridMultilevel"/>
    <w:tmpl w:val="2402DF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BB0D1B"/>
    <w:multiLevelType w:val="hybridMultilevel"/>
    <w:tmpl w:val="ED3CD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4"/>
  </w:num>
  <w:num w:numId="5">
    <w:abstractNumId w:val="3"/>
  </w:num>
  <w:num w:numId="6">
    <w:abstractNumId w:val="5"/>
  </w:num>
  <w:num w:numId="7">
    <w:abstractNumId w:val="16"/>
  </w:num>
  <w:num w:numId="8">
    <w:abstractNumId w:val="2"/>
  </w:num>
  <w:num w:numId="9">
    <w:abstractNumId w:val="15"/>
  </w:num>
  <w:num w:numId="10">
    <w:abstractNumId w:val="8"/>
  </w:num>
  <w:num w:numId="11">
    <w:abstractNumId w:val="17"/>
  </w:num>
  <w:num w:numId="12">
    <w:abstractNumId w:val="10"/>
  </w:num>
  <w:num w:numId="13">
    <w:abstractNumId w:val="13"/>
  </w:num>
  <w:num w:numId="14">
    <w:abstractNumId w:val="7"/>
  </w:num>
  <w:num w:numId="15">
    <w:abstractNumId w:val="9"/>
  </w:num>
  <w:num w:numId="16">
    <w:abstractNumId w:val="6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0A"/>
    <w:rsid w:val="0001009E"/>
    <w:rsid w:val="000F4134"/>
    <w:rsid w:val="00114146"/>
    <w:rsid w:val="001448B8"/>
    <w:rsid w:val="001A4A6D"/>
    <w:rsid w:val="001D78EB"/>
    <w:rsid w:val="00200E31"/>
    <w:rsid w:val="00280C50"/>
    <w:rsid w:val="00286BC0"/>
    <w:rsid w:val="002A0C37"/>
    <w:rsid w:val="002A65A2"/>
    <w:rsid w:val="002B0755"/>
    <w:rsid w:val="002B4B20"/>
    <w:rsid w:val="002C4281"/>
    <w:rsid w:val="002D11A5"/>
    <w:rsid w:val="002E2EBE"/>
    <w:rsid w:val="00307E5D"/>
    <w:rsid w:val="00355A3C"/>
    <w:rsid w:val="0037434C"/>
    <w:rsid w:val="0039243C"/>
    <w:rsid w:val="003C60D2"/>
    <w:rsid w:val="003F1AFE"/>
    <w:rsid w:val="003F535F"/>
    <w:rsid w:val="00412FBD"/>
    <w:rsid w:val="0041673D"/>
    <w:rsid w:val="00434A98"/>
    <w:rsid w:val="00435C1A"/>
    <w:rsid w:val="0044017D"/>
    <w:rsid w:val="00467701"/>
    <w:rsid w:val="00486A17"/>
    <w:rsid w:val="004E52C0"/>
    <w:rsid w:val="004F3A72"/>
    <w:rsid w:val="00523635"/>
    <w:rsid w:val="00571EBA"/>
    <w:rsid w:val="0058666C"/>
    <w:rsid w:val="00594688"/>
    <w:rsid w:val="005947C5"/>
    <w:rsid w:val="005B3418"/>
    <w:rsid w:val="005C60E9"/>
    <w:rsid w:val="00611979"/>
    <w:rsid w:val="006356AB"/>
    <w:rsid w:val="00664CD2"/>
    <w:rsid w:val="00680DD7"/>
    <w:rsid w:val="006A401C"/>
    <w:rsid w:val="006B4689"/>
    <w:rsid w:val="006D41FE"/>
    <w:rsid w:val="006D6AD9"/>
    <w:rsid w:val="0071340D"/>
    <w:rsid w:val="00766B6A"/>
    <w:rsid w:val="0078025B"/>
    <w:rsid w:val="00807AE8"/>
    <w:rsid w:val="00813AF2"/>
    <w:rsid w:val="00851F6B"/>
    <w:rsid w:val="008804FE"/>
    <w:rsid w:val="00897C19"/>
    <w:rsid w:val="008B68FE"/>
    <w:rsid w:val="008B7E96"/>
    <w:rsid w:val="008F31CE"/>
    <w:rsid w:val="00974C3E"/>
    <w:rsid w:val="009920AC"/>
    <w:rsid w:val="009F103A"/>
    <w:rsid w:val="00A27CC0"/>
    <w:rsid w:val="00A53E2E"/>
    <w:rsid w:val="00A975AE"/>
    <w:rsid w:val="00B550F3"/>
    <w:rsid w:val="00B6298B"/>
    <w:rsid w:val="00B7436F"/>
    <w:rsid w:val="00BB0C1A"/>
    <w:rsid w:val="00BD5CC8"/>
    <w:rsid w:val="00BE468B"/>
    <w:rsid w:val="00C63056"/>
    <w:rsid w:val="00CA4D70"/>
    <w:rsid w:val="00CB1EED"/>
    <w:rsid w:val="00CD3B9B"/>
    <w:rsid w:val="00CE6348"/>
    <w:rsid w:val="00CE6D3F"/>
    <w:rsid w:val="00D32CD7"/>
    <w:rsid w:val="00D35145"/>
    <w:rsid w:val="00D473F0"/>
    <w:rsid w:val="00D47EC5"/>
    <w:rsid w:val="00D87FE1"/>
    <w:rsid w:val="00DD3888"/>
    <w:rsid w:val="00DF020A"/>
    <w:rsid w:val="00E01E89"/>
    <w:rsid w:val="00E0558D"/>
    <w:rsid w:val="00E1703D"/>
    <w:rsid w:val="00E64E87"/>
    <w:rsid w:val="00E72EE7"/>
    <w:rsid w:val="00E85937"/>
    <w:rsid w:val="00EB492F"/>
    <w:rsid w:val="00F113FE"/>
    <w:rsid w:val="00F30032"/>
    <w:rsid w:val="00F4031F"/>
    <w:rsid w:val="00F4448E"/>
    <w:rsid w:val="00F54DD2"/>
    <w:rsid w:val="00F71578"/>
    <w:rsid w:val="00FB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F4CC41-43D6-42AA-A89B-7FFC8A60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BC0"/>
    <w:pPr>
      <w:spacing w:line="288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o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o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character" w:styleId="Hiperligao">
    <w:name w:val="Hyperlink"/>
    <w:basedOn w:val="Tipodeletrapredefinidodopargrafo"/>
    <w:uiPriority w:val="99"/>
    <w:unhideWhenUsed/>
    <w:rsid w:val="006356AB"/>
    <w:rPr>
      <w:color w:val="CC9900" w:themeColor="hyperlink"/>
      <w:u w:val="single"/>
    </w:rPr>
  </w:style>
  <w:style w:type="character" w:customStyle="1" w:styleId="watch-title">
    <w:name w:val="watch-title"/>
    <w:basedOn w:val="Tipodeletrapredefinidodopargrafo"/>
    <w:rsid w:val="006356AB"/>
  </w:style>
  <w:style w:type="character" w:styleId="Hiperligaovisitada">
    <w:name w:val="FollowedHyperlink"/>
    <w:basedOn w:val="Tipodeletrapredefinidodopargrafo"/>
    <w:uiPriority w:val="99"/>
    <w:semiHidden/>
    <w:unhideWhenUsed/>
    <w:rsid w:val="006A401C"/>
    <w:rPr>
      <w:color w:val="969696" w:themeColor="followedHyperlink"/>
      <w:u w:val="single"/>
    </w:rPr>
  </w:style>
  <w:style w:type="character" w:customStyle="1" w:styleId="apple-converted-space">
    <w:name w:val="apple-converted-space"/>
    <w:basedOn w:val="Tipodeletrapredefinidodopargrafo"/>
    <w:rsid w:val="0071340D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71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71578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Tipodeletrapredefinidodopargrafo"/>
    <w:rsid w:val="00F71578"/>
  </w:style>
  <w:style w:type="character" w:customStyle="1" w:styleId="pln">
    <w:name w:val="pln"/>
    <w:basedOn w:val="Tipodeletrapredefinidodopargrafo"/>
    <w:rsid w:val="00F71578"/>
  </w:style>
  <w:style w:type="character" w:customStyle="1" w:styleId="pun">
    <w:name w:val="pun"/>
    <w:basedOn w:val="Tipodeletrapredefinidodopargrafo"/>
    <w:rsid w:val="00F71578"/>
  </w:style>
  <w:style w:type="character" w:customStyle="1" w:styleId="kwd">
    <w:name w:val="kwd"/>
    <w:basedOn w:val="Tipodeletrapredefinidodopargrafo"/>
    <w:rsid w:val="00F71578"/>
  </w:style>
  <w:style w:type="character" w:customStyle="1" w:styleId="str">
    <w:name w:val="str"/>
    <w:basedOn w:val="Tipodeletrapredefinidodopargrafo"/>
    <w:rsid w:val="00F71578"/>
  </w:style>
  <w:style w:type="character" w:customStyle="1" w:styleId="com">
    <w:name w:val="com"/>
    <w:basedOn w:val="Tipodeletrapredefinidodopargrafo"/>
    <w:rsid w:val="00F71578"/>
  </w:style>
  <w:style w:type="paragraph" w:styleId="NormalWeb">
    <w:name w:val="Normal (Web)"/>
    <w:basedOn w:val="Normal"/>
    <w:uiPriority w:val="99"/>
    <w:unhideWhenUsed/>
    <w:rsid w:val="00CA4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Tipodeletrapredefinidodopargrafo"/>
    <w:uiPriority w:val="99"/>
    <w:semiHidden/>
    <w:unhideWhenUsed/>
    <w:rsid w:val="008804FE"/>
    <w:rPr>
      <w:rFonts w:ascii="Courier New" w:eastAsia="Times New Roman" w:hAnsi="Courier New" w:cs="Courier New"/>
      <w:sz w:val="20"/>
      <w:szCs w:val="20"/>
    </w:rPr>
  </w:style>
  <w:style w:type="paragraph" w:customStyle="1" w:styleId="pbody">
    <w:name w:val="pbody"/>
    <w:basedOn w:val="Normal"/>
    <w:rsid w:val="001A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2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884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31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erico\AppData\Roaming\Microsoft\Modelos\Relat&#243;rio%20(Design%20Essencia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1116C9-DF59-4047-BD19-028952BAE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</Template>
  <TotalTime>994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Linux commands (Debian based)</vt:lpstr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commands (Debian based)</dc:title>
  <dc:subject>BAsic knowledge</dc:subject>
  <dc:creator>Americo Tomas</dc:creator>
  <cp:keywords/>
  <cp:lastModifiedBy>Americo Tomas</cp:lastModifiedBy>
  <cp:revision>64</cp:revision>
  <cp:lastPrinted>2016-01-15T16:47:00Z</cp:lastPrinted>
  <dcterms:created xsi:type="dcterms:W3CDTF">2016-01-11T11:48:00Z</dcterms:created>
  <dcterms:modified xsi:type="dcterms:W3CDTF">2016-01-15T16:52:00Z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